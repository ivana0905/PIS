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F2F43" w14:textId="77777777" w:rsidR="00384A7E" w:rsidRDefault="00384A7E" w:rsidP="00384A7E">
      <w:pPr>
        <w:pStyle w:val="Naslov1"/>
      </w:pPr>
      <w:r>
        <w:t>Opis slučaja korištenja</w:t>
      </w:r>
    </w:p>
    <w:p w14:paraId="3D14C640" w14:textId="4C7DF5F8" w:rsidR="00E410E7" w:rsidRDefault="00455EF0" w:rsidP="00E410E7">
      <w:pPr>
        <w:pStyle w:val="Upute"/>
        <w:rPr>
          <w:color w:val="auto"/>
        </w:rPr>
      </w:pPr>
      <w:r>
        <w:rPr>
          <w:color w:val="auto"/>
        </w:rPr>
        <w:t>Registracija pacijenta – Pacijent dolazi u Dom zdravlja i registrira se kao novi pacijent, a osoblje u kartoteci unosi osnovne podatke o pacijentu u informacijski sustav.</w:t>
      </w:r>
    </w:p>
    <w:p w14:paraId="4448EA71" w14:textId="1FA044B0" w:rsidR="00FC4982" w:rsidRDefault="00FC4982" w:rsidP="00E410E7">
      <w:pPr>
        <w:pStyle w:val="Upute"/>
        <w:rPr>
          <w:color w:val="auto"/>
        </w:rPr>
      </w:pPr>
      <w:r>
        <w:rPr>
          <w:color w:val="auto"/>
        </w:rPr>
        <w:t>Upravljanje terminima – Osoblje koristi sustav za zakazivanje i upravljanje terminima pacijenata, promjene u rasporedima, otkazivanje  ili novi termin ažurira se u sustavu.</w:t>
      </w:r>
    </w:p>
    <w:p w14:paraId="4823C744" w14:textId="6E3EBC75" w:rsidR="00FC4982" w:rsidRPr="00455EF0" w:rsidRDefault="00FC4982" w:rsidP="00E410E7">
      <w:pPr>
        <w:pStyle w:val="Upute"/>
        <w:rPr>
          <w:color w:val="auto"/>
        </w:rPr>
      </w:pPr>
      <w:r>
        <w:rPr>
          <w:color w:val="auto"/>
        </w:rPr>
        <w:t xml:space="preserve">Pristup medicinskim zapisima </w:t>
      </w:r>
      <w:r w:rsidR="00D84228">
        <w:rPr>
          <w:color w:val="auto"/>
        </w:rPr>
        <w:t>–</w:t>
      </w:r>
      <w:r>
        <w:rPr>
          <w:color w:val="auto"/>
        </w:rPr>
        <w:t xml:space="preserve"> Liječnik</w:t>
      </w:r>
      <w:r w:rsidR="00D84228">
        <w:rPr>
          <w:color w:val="auto"/>
        </w:rPr>
        <w:t>,</w:t>
      </w:r>
      <w:r w:rsidR="00947BBF">
        <w:rPr>
          <w:color w:val="auto"/>
        </w:rPr>
        <w:t xml:space="preserve"> medi</w:t>
      </w:r>
      <w:r w:rsidR="00D84228">
        <w:rPr>
          <w:color w:val="auto"/>
        </w:rPr>
        <w:t>cinske</w:t>
      </w:r>
      <w:r w:rsidR="00947BBF">
        <w:rPr>
          <w:color w:val="auto"/>
        </w:rPr>
        <w:t xml:space="preserve"> sestre pristupaju medicinskim zapisima u skladu s ovlaštenjima.</w:t>
      </w:r>
      <w:r w:rsidR="00D84228">
        <w:rPr>
          <w:color w:val="auto"/>
        </w:rPr>
        <w:t xml:space="preserve"> </w:t>
      </w:r>
    </w:p>
    <w:p w14:paraId="610665D5" w14:textId="77777777" w:rsidR="00E410E7" w:rsidRDefault="00E410E7" w:rsidP="00E410E7"/>
    <w:p w14:paraId="51B5E8AF" w14:textId="77777777" w:rsidR="004E79BE" w:rsidRDefault="004E79BE" w:rsidP="004E79BE">
      <w:pPr>
        <w:pStyle w:val="Naslov2"/>
      </w:pPr>
      <w:r>
        <w:t>Cilj</w:t>
      </w:r>
    </w:p>
    <w:p w14:paraId="4AAC66E0" w14:textId="47BF657C" w:rsidR="004E79BE" w:rsidRPr="00362D10" w:rsidRDefault="00362D10" w:rsidP="004E79BE">
      <w:pPr>
        <w:pStyle w:val="Upute"/>
        <w:rPr>
          <w:color w:val="auto"/>
        </w:rPr>
      </w:pPr>
      <w:r w:rsidRPr="00362D10">
        <w:rPr>
          <w:color w:val="auto"/>
        </w:rPr>
        <w:t>Cilj je pružiti što bolju skrb pacijentima kroz učin</w:t>
      </w:r>
      <w:r>
        <w:rPr>
          <w:color w:val="auto"/>
        </w:rPr>
        <w:t>kovito upravljanje njihovim podacima i olakšavanje proces l</w:t>
      </w:r>
      <w:r w:rsidR="00061077">
        <w:rPr>
          <w:color w:val="auto"/>
        </w:rPr>
        <w:t>i</w:t>
      </w:r>
      <w:r>
        <w:rPr>
          <w:color w:val="auto"/>
        </w:rPr>
        <w:t>ječenja</w:t>
      </w:r>
      <w:r w:rsidRPr="00362D10">
        <w:rPr>
          <w:color w:val="auto"/>
        </w:rPr>
        <w:t xml:space="preserve"> </w:t>
      </w:r>
      <w:r w:rsidR="004E79BE" w:rsidRPr="00362D10">
        <w:rPr>
          <w:color w:val="auto"/>
        </w:rPr>
        <w:t xml:space="preserve"> </w:t>
      </w:r>
    </w:p>
    <w:p w14:paraId="52F38F64" w14:textId="77777777" w:rsidR="004E79BE" w:rsidRPr="00362D10" w:rsidRDefault="004E79BE" w:rsidP="004E79BE">
      <w:pPr>
        <w:pStyle w:val="Upute"/>
        <w:rPr>
          <w:color w:val="auto"/>
        </w:rPr>
      </w:pPr>
    </w:p>
    <w:p w14:paraId="63386AD2" w14:textId="77777777" w:rsidR="004E79BE" w:rsidRDefault="004E79BE" w:rsidP="004E79BE">
      <w:pPr>
        <w:pStyle w:val="Naslov2"/>
      </w:pPr>
      <w:r>
        <w:t>Preduvjeti</w:t>
      </w:r>
    </w:p>
    <w:p w14:paraId="35AA9C35" w14:textId="6621CD28" w:rsidR="004B1FDD" w:rsidRDefault="00362D10" w:rsidP="004E79BE">
      <w:pPr>
        <w:pStyle w:val="Upute"/>
        <w:rPr>
          <w:color w:val="auto"/>
        </w:rPr>
      </w:pPr>
      <w:r>
        <w:rPr>
          <w:color w:val="auto"/>
        </w:rPr>
        <w:t>Za početak je potrebno da sustav bude pravilno instaliran i konfiguriran na ciljanim računalima ili serverima.</w:t>
      </w:r>
    </w:p>
    <w:p w14:paraId="7A4FE56F" w14:textId="3D916FF2" w:rsidR="00362D10" w:rsidRDefault="00362D10" w:rsidP="004E79BE">
      <w:pPr>
        <w:pStyle w:val="Upute"/>
        <w:rPr>
          <w:color w:val="auto"/>
        </w:rPr>
      </w:pPr>
      <w:r>
        <w:rPr>
          <w:color w:val="auto"/>
        </w:rPr>
        <w:t xml:space="preserve">Krajnji korisnici kao što su liječnici, medicinske sestre moraju imati </w:t>
      </w:r>
      <w:r w:rsidR="00F24C43">
        <w:rPr>
          <w:color w:val="auto"/>
        </w:rPr>
        <w:t>korisničko ime i lozinku kako bi se prijavili u sustav.</w:t>
      </w:r>
    </w:p>
    <w:p w14:paraId="7341C78D" w14:textId="18200F0B" w:rsidR="00F24C43" w:rsidRDefault="00F24C43" w:rsidP="004E79BE">
      <w:pPr>
        <w:pStyle w:val="Upute"/>
        <w:rPr>
          <w:color w:val="auto"/>
        </w:rPr>
      </w:pPr>
      <w:r>
        <w:rPr>
          <w:color w:val="auto"/>
        </w:rPr>
        <w:t>Sustav bi također trebao sadržavati određene početne podatke pacijenata kako bi se mogli izvršiti različiti scenariji slučaja korištenja.</w:t>
      </w:r>
    </w:p>
    <w:p w14:paraId="4F55580F" w14:textId="30DDF50B" w:rsidR="00F24C43" w:rsidRPr="00362D10" w:rsidRDefault="00F24C43" w:rsidP="004E79BE">
      <w:pPr>
        <w:pStyle w:val="Upute"/>
        <w:rPr>
          <w:color w:val="auto"/>
        </w:rPr>
      </w:pPr>
      <w:r>
        <w:rPr>
          <w:color w:val="auto"/>
        </w:rPr>
        <w:t>I uz to sustav treba biti potpuno pokrenut i funkcionalan</w:t>
      </w:r>
    </w:p>
    <w:p w14:paraId="0C8950F2" w14:textId="77777777" w:rsidR="0024580E" w:rsidRDefault="0024580E" w:rsidP="0024580E">
      <w:pPr>
        <w:pStyle w:val="Naslov2"/>
      </w:pPr>
      <w:r>
        <w:t>Stanje nakon slučaja korištenja</w:t>
      </w:r>
    </w:p>
    <w:p w14:paraId="4053C94C" w14:textId="7CB94566" w:rsidR="0024580E" w:rsidRPr="0024580E" w:rsidRDefault="0024580E" w:rsidP="0024580E">
      <w:pPr>
        <w:pStyle w:val="Naslov2"/>
        <w:numPr>
          <w:ilvl w:val="0"/>
          <w:numId w:val="0"/>
        </w:numPr>
        <w:rPr>
          <w:b w:val="0"/>
        </w:rPr>
      </w:pPr>
      <w:r>
        <w:rPr>
          <w:rFonts w:ascii="Arial" w:hAnsi="Arial" w:cs="Arial"/>
          <w:b w:val="0"/>
          <w:sz w:val="20"/>
          <w:szCs w:val="20"/>
          <w:lang w:eastAsia="hr-HR"/>
        </w:rPr>
        <w:t xml:space="preserve">Pacijent </w:t>
      </w:r>
      <w:r w:rsidRPr="0024580E">
        <w:rPr>
          <w:rFonts w:ascii="Arial" w:hAnsi="Arial" w:cs="Arial"/>
          <w:b w:val="0"/>
          <w:sz w:val="20"/>
          <w:szCs w:val="20"/>
          <w:lang w:eastAsia="hr-HR"/>
        </w:rPr>
        <w:t>je dodan u bazu podataka: Uneseni podaci novog pacijenta bit će trajno pohranjeni u bazi podataka sustava. To omogućuje kasniji pristup tim podacima za potrebe daljnjeg praćenja, upravljanja i pregledavanja medicinskih zapisa pacijenta.</w:t>
      </w:r>
    </w:p>
    <w:p w14:paraId="195B70A0" w14:textId="77777777" w:rsidR="004E79BE" w:rsidRDefault="004E79BE" w:rsidP="004E79BE"/>
    <w:p w14:paraId="63FC641F" w14:textId="77777777" w:rsidR="004119AC" w:rsidRDefault="004119AC" w:rsidP="004119AC">
      <w:pPr>
        <w:pStyle w:val="Naslov2"/>
      </w:pPr>
      <w:r>
        <w:t>Ograničenja</w:t>
      </w:r>
      <w:r w:rsidR="00960010">
        <w:t xml:space="preserve"> i</w:t>
      </w:r>
      <w:r>
        <w:t xml:space="preserve"> rizici</w:t>
      </w:r>
    </w:p>
    <w:p w14:paraId="3F3F625B" w14:textId="1BE1443F" w:rsidR="0024580E" w:rsidRPr="006A46C9" w:rsidRDefault="0024580E" w:rsidP="0024580E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Neka od ograničenja i rizika su ta da sustav mora osigurati visoku razinu sigurnosti podataka, posebno kada se radi o osjetljivim medicinskim informacijama</w:t>
      </w:r>
      <w:r w:rsidR="0050798B" w:rsidRPr="006A46C9">
        <w:rPr>
          <w:rFonts w:ascii="Arial" w:hAnsi="Arial" w:cs="Arial"/>
          <w:sz w:val="20"/>
          <w:szCs w:val="20"/>
        </w:rPr>
        <w:t>.</w:t>
      </w:r>
    </w:p>
    <w:p w14:paraId="2C03EDF1" w14:textId="0F10D429" w:rsidR="0050798B" w:rsidRPr="006A46C9" w:rsidRDefault="0050798B" w:rsidP="0024580E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Sustav također mora poštovati privatnost pacijenata. Sustav dom zdravlja  treba biti visoko dostupan i pouzdan kako bi se osiguralo neprekinuto pružanje zdravstvenih usluga</w:t>
      </w:r>
    </w:p>
    <w:p w14:paraId="2E899DAF" w14:textId="77777777" w:rsidR="004119AC" w:rsidRPr="006A46C9" w:rsidRDefault="004119AC" w:rsidP="004119AC">
      <w:pPr>
        <w:pStyle w:val="Naslov2"/>
        <w:rPr>
          <w:rFonts w:ascii="Arial" w:hAnsi="Arial" w:cs="Arial"/>
        </w:rPr>
      </w:pPr>
      <w:r w:rsidRPr="006A46C9">
        <w:rPr>
          <w:rFonts w:ascii="Arial" w:hAnsi="Arial" w:cs="Arial"/>
        </w:rPr>
        <w:t>Okidači događaja</w:t>
      </w:r>
    </w:p>
    <w:p w14:paraId="70730EEC" w14:textId="5DC89772" w:rsidR="004119AC" w:rsidRPr="006A46C9" w:rsidRDefault="001F5946" w:rsidP="00D315C0">
      <w:pPr>
        <w:pStyle w:val="Upute"/>
        <w:rPr>
          <w:rFonts w:cs="Arial"/>
          <w:color w:val="auto"/>
        </w:rPr>
      </w:pPr>
      <w:r w:rsidRPr="006A46C9">
        <w:rPr>
          <w:rFonts w:cs="Arial"/>
          <w:color w:val="auto"/>
        </w:rPr>
        <w:t>Vanjski događaj može biti da dolazak pacijenta na recepciju radi zakazivanja termina ili registracije.</w:t>
      </w:r>
    </w:p>
    <w:p w14:paraId="116EABFC" w14:textId="45EEDB44" w:rsidR="001F5946" w:rsidRPr="006A46C9" w:rsidRDefault="001F5946" w:rsidP="00D315C0">
      <w:pPr>
        <w:pStyle w:val="Upute"/>
        <w:rPr>
          <w:rFonts w:cs="Arial"/>
          <w:color w:val="auto"/>
        </w:rPr>
      </w:pPr>
      <w:r w:rsidRPr="006A46C9">
        <w:rPr>
          <w:rFonts w:cs="Arial"/>
          <w:color w:val="auto"/>
        </w:rPr>
        <w:t>Unutarnji događaj može  biti na primjer kada liječnik obavlja pregled, to pokreće niz koraka u sustavu kao što su unos simptoma  te postavljanje dijagnoze i propisivanje terapije</w:t>
      </w:r>
    </w:p>
    <w:p w14:paraId="09107776" w14:textId="77777777" w:rsidR="00D315C0" w:rsidRPr="004119AC" w:rsidRDefault="00D315C0" w:rsidP="00D315C0"/>
    <w:p w14:paraId="57C3A9EE" w14:textId="77777777" w:rsidR="004119AC" w:rsidRDefault="00D315C0" w:rsidP="00D315C0">
      <w:pPr>
        <w:pStyle w:val="Naslov2"/>
      </w:pPr>
      <w:r>
        <w:t>Primarni sudionik</w:t>
      </w:r>
    </w:p>
    <w:p w14:paraId="085AF4EB" w14:textId="2C710D27" w:rsidR="00D315C0" w:rsidRDefault="001F5946" w:rsidP="005B044B">
      <w:pPr>
        <w:pStyle w:val="Upute"/>
      </w:pPr>
      <w:r w:rsidRPr="001F5946">
        <w:rPr>
          <w:color w:val="auto"/>
        </w:rPr>
        <w:t>U ovom¸slučaju primarni sudionik je pacijent</w:t>
      </w:r>
      <w:r>
        <w:rPr>
          <w:color w:val="auto"/>
        </w:rPr>
        <w:t>. Pacijent je izvor događaja koji potiču put slučaja korištenja prema završetku</w:t>
      </w:r>
    </w:p>
    <w:p w14:paraId="24728C9A" w14:textId="77777777" w:rsidR="005B044B" w:rsidRDefault="005B044B" w:rsidP="00D315C0"/>
    <w:p w14:paraId="5988B062" w14:textId="77777777" w:rsidR="00D315C0" w:rsidRDefault="00D315C0" w:rsidP="00D315C0">
      <w:pPr>
        <w:pStyle w:val="Naslov2"/>
      </w:pPr>
      <w:r>
        <w:t>Sporedni sudionik odnosno sudionici</w:t>
      </w:r>
    </w:p>
    <w:p w14:paraId="70D97872" w14:textId="3D9A7FFC" w:rsidR="00621F76" w:rsidRPr="006A46C9" w:rsidRDefault="001F5946" w:rsidP="00D315C0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Sporedni sudionici mogu biti liječnici i medicinsko osoblje, administrativno osoblje te IT osoblje. Svi ovi sudionici mogu imati različite uloge i zadatke unutar slučaja korištenja , a njihova suradnja je ključna za uspješno korištenje informacijskog sustava Dom zdravlja.</w:t>
      </w:r>
    </w:p>
    <w:p w14:paraId="61EE9A95" w14:textId="77777777" w:rsidR="00E410E7" w:rsidRPr="006A46C9" w:rsidRDefault="00E410E7" w:rsidP="00384A7E">
      <w:pPr>
        <w:pStyle w:val="Naslov1"/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 xml:space="preserve">Imena </w:t>
      </w:r>
      <w:r w:rsidR="009E7096" w:rsidRPr="006A46C9">
        <w:rPr>
          <w:rFonts w:ascii="Arial" w:hAnsi="Arial" w:cs="Arial"/>
          <w:sz w:val="20"/>
          <w:szCs w:val="20"/>
        </w:rPr>
        <w:t xml:space="preserve"> </w:t>
      </w:r>
      <w:r w:rsidRPr="006A46C9">
        <w:rPr>
          <w:rFonts w:ascii="Arial" w:hAnsi="Arial" w:cs="Arial"/>
          <w:sz w:val="20"/>
          <w:szCs w:val="20"/>
        </w:rPr>
        <w:t>putova slučaja korištenja</w:t>
      </w:r>
    </w:p>
    <w:p w14:paraId="2136BA91" w14:textId="77777777" w:rsidR="00517FBD" w:rsidRPr="006A46C9" w:rsidRDefault="00517FBD" w:rsidP="00517FBD">
      <w:pPr>
        <w:pStyle w:val="Upute"/>
        <w:rPr>
          <w:rFonts w:cs="Arial"/>
          <w:color w:val="auto"/>
          <w:szCs w:val="20"/>
        </w:rPr>
      </w:pPr>
      <w:r w:rsidRPr="006A46C9">
        <w:rPr>
          <w:rFonts w:cs="Arial"/>
          <w:color w:val="auto"/>
          <w:szCs w:val="20"/>
        </w:rPr>
        <w:t>Registracija pacijenta u sustav</w:t>
      </w:r>
    </w:p>
    <w:p w14:paraId="124C90C1" w14:textId="02D5FB97" w:rsidR="00517FBD" w:rsidRPr="006A46C9" w:rsidRDefault="00517FBD" w:rsidP="00517FBD">
      <w:pPr>
        <w:pStyle w:val="Upute"/>
        <w:rPr>
          <w:rFonts w:cs="Arial"/>
          <w:color w:val="auto"/>
          <w:szCs w:val="20"/>
        </w:rPr>
      </w:pPr>
      <w:r w:rsidRPr="006A46C9">
        <w:rPr>
          <w:rFonts w:cs="Arial"/>
          <w:color w:val="auto"/>
          <w:szCs w:val="20"/>
        </w:rPr>
        <w:t>Zakazivanje pregleda pute</w:t>
      </w:r>
      <w:r w:rsidR="00045842" w:rsidRPr="006A46C9">
        <w:rPr>
          <w:rFonts w:cs="Arial"/>
          <w:color w:val="auto"/>
          <w:szCs w:val="20"/>
        </w:rPr>
        <w:t>m</w:t>
      </w:r>
      <w:r w:rsidRPr="006A46C9">
        <w:rPr>
          <w:rFonts w:cs="Arial"/>
          <w:color w:val="auto"/>
          <w:szCs w:val="20"/>
        </w:rPr>
        <w:t xml:space="preserve"> </w:t>
      </w:r>
      <w:proofErr w:type="spellStart"/>
      <w:r w:rsidRPr="006A46C9">
        <w:rPr>
          <w:rFonts w:cs="Arial"/>
          <w:color w:val="auto"/>
          <w:szCs w:val="20"/>
        </w:rPr>
        <w:t>interneta</w:t>
      </w:r>
      <w:proofErr w:type="spellEnd"/>
    </w:p>
    <w:p w14:paraId="062ED1AF" w14:textId="77777777" w:rsidR="00517FBD" w:rsidRPr="006A46C9" w:rsidRDefault="00517FBD" w:rsidP="00517FBD">
      <w:pPr>
        <w:pStyle w:val="Upute"/>
        <w:rPr>
          <w:rFonts w:cs="Arial"/>
          <w:color w:val="auto"/>
          <w:szCs w:val="20"/>
        </w:rPr>
      </w:pPr>
      <w:r w:rsidRPr="006A46C9">
        <w:rPr>
          <w:rFonts w:cs="Arial"/>
          <w:color w:val="auto"/>
          <w:szCs w:val="20"/>
        </w:rPr>
        <w:t>Izrada medicinske dokumentacije i povijesti pacijenta</w:t>
      </w:r>
    </w:p>
    <w:p w14:paraId="19AD38FF" w14:textId="73BCCC2A" w:rsidR="00E410E7" w:rsidRDefault="00517FBD" w:rsidP="00517FBD">
      <w:pPr>
        <w:pStyle w:val="Upute"/>
      </w:pPr>
      <w:r>
        <w:rPr>
          <w:color w:val="auto"/>
        </w:rPr>
        <w:t>Izdavanje recepta i uputnica specijalistu</w:t>
      </w:r>
      <w:r w:rsidR="00930DDF">
        <w:t xml:space="preserve">.  </w:t>
      </w:r>
    </w:p>
    <w:p w14:paraId="25705393" w14:textId="77777777" w:rsidR="00930DDF" w:rsidRDefault="00930DDF" w:rsidP="00930DDF"/>
    <w:p w14:paraId="5E813F2B" w14:textId="40BEF8B2" w:rsidR="00930DDF" w:rsidRPr="00517FBD" w:rsidRDefault="00930DDF" w:rsidP="00930DDF">
      <w:pPr>
        <w:pStyle w:val="Naslov2"/>
      </w:pPr>
      <w:r>
        <w:t xml:space="preserve">Primarni put </w:t>
      </w:r>
    </w:p>
    <w:p w14:paraId="1F612D6A" w14:textId="674BB074" w:rsidR="00930DDF" w:rsidRPr="006A46C9" w:rsidRDefault="00517FBD" w:rsidP="00930DDF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Primarni put je zakazivanje pregleda</w:t>
      </w:r>
      <w:r w:rsidR="00045842" w:rsidRPr="006A46C9">
        <w:rPr>
          <w:rFonts w:ascii="Arial" w:hAnsi="Arial" w:cs="Arial"/>
          <w:sz w:val="20"/>
          <w:szCs w:val="20"/>
        </w:rPr>
        <w:t xml:space="preserve"> put</w:t>
      </w:r>
      <w:r w:rsidRPr="006A46C9">
        <w:rPr>
          <w:rFonts w:ascii="Arial" w:hAnsi="Arial" w:cs="Arial"/>
          <w:sz w:val="20"/>
          <w:szCs w:val="20"/>
        </w:rPr>
        <w:t xml:space="preserve">em </w:t>
      </w:r>
      <w:proofErr w:type="spellStart"/>
      <w:r w:rsidRPr="006A46C9">
        <w:rPr>
          <w:rFonts w:ascii="Arial" w:hAnsi="Arial" w:cs="Arial"/>
          <w:sz w:val="20"/>
          <w:szCs w:val="20"/>
        </w:rPr>
        <w:t>interneta</w:t>
      </w:r>
      <w:proofErr w:type="spellEnd"/>
      <w:r w:rsidRPr="006A46C9">
        <w:rPr>
          <w:rFonts w:ascii="Arial" w:hAnsi="Arial" w:cs="Arial"/>
          <w:sz w:val="20"/>
          <w:szCs w:val="20"/>
        </w:rPr>
        <w:t xml:space="preserve"> ,a alternativni put bio </w:t>
      </w:r>
      <w:proofErr w:type="spellStart"/>
      <w:r w:rsidRPr="006A46C9">
        <w:rPr>
          <w:rFonts w:ascii="Arial" w:hAnsi="Arial" w:cs="Arial"/>
          <w:sz w:val="20"/>
          <w:szCs w:val="20"/>
        </w:rPr>
        <w:t>bio</w:t>
      </w:r>
      <w:proofErr w:type="spellEnd"/>
      <w:r w:rsidRPr="006A46C9">
        <w:rPr>
          <w:rFonts w:ascii="Arial" w:hAnsi="Arial" w:cs="Arial"/>
          <w:sz w:val="20"/>
          <w:szCs w:val="20"/>
        </w:rPr>
        <w:t xml:space="preserve"> da se pozove telefonski i </w:t>
      </w:r>
      <w:proofErr w:type="spellStart"/>
      <w:r w:rsidRPr="006A46C9">
        <w:rPr>
          <w:rFonts w:ascii="Arial" w:hAnsi="Arial" w:cs="Arial"/>
          <w:sz w:val="20"/>
          <w:szCs w:val="20"/>
        </w:rPr>
        <w:t>i</w:t>
      </w:r>
      <w:proofErr w:type="spellEnd"/>
      <w:r w:rsidRPr="006A46C9">
        <w:rPr>
          <w:rFonts w:ascii="Arial" w:hAnsi="Arial" w:cs="Arial"/>
          <w:sz w:val="20"/>
          <w:szCs w:val="20"/>
        </w:rPr>
        <w:t xml:space="preserve"> da medicinsko osoblje unese u sustav zakazan termin.</w:t>
      </w:r>
    </w:p>
    <w:p w14:paraId="0474F125" w14:textId="77777777" w:rsidR="00DD0287" w:rsidRPr="006A46C9" w:rsidRDefault="00DD0287" w:rsidP="00930DDF">
      <w:pPr>
        <w:rPr>
          <w:rFonts w:ascii="Arial" w:hAnsi="Arial" w:cs="Arial"/>
          <w:sz w:val="20"/>
          <w:szCs w:val="20"/>
        </w:rPr>
      </w:pPr>
    </w:p>
    <w:p w14:paraId="1553CFBE" w14:textId="77777777" w:rsidR="00930DDF" w:rsidRPr="006A46C9" w:rsidRDefault="00930DDF" w:rsidP="00930DDF">
      <w:pPr>
        <w:pStyle w:val="Naslov2"/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Put</w:t>
      </w:r>
      <w:r w:rsidR="0023740A" w:rsidRPr="006A46C9">
        <w:rPr>
          <w:rFonts w:ascii="Arial" w:hAnsi="Arial" w:cs="Arial"/>
          <w:sz w:val="20"/>
          <w:szCs w:val="20"/>
        </w:rPr>
        <w:t>ovi</w:t>
      </w:r>
      <w:r w:rsidRPr="006A46C9">
        <w:rPr>
          <w:rFonts w:ascii="Arial" w:hAnsi="Arial" w:cs="Arial"/>
          <w:sz w:val="20"/>
          <w:szCs w:val="20"/>
        </w:rPr>
        <w:t xml:space="preserve"> u slučaju iznimke</w:t>
      </w:r>
    </w:p>
    <w:p w14:paraId="0DB43E60" w14:textId="497C79EB" w:rsidR="009A2184" w:rsidRPr="006A46C9" w:rsidRDefault="00045842" w:rsidP="00E410E7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Neke od iznimki koje se mogu dogoditi u slučaju korištenja su tehnički problemi s pristupom, prekidi u komunikaciji. Mogu se dogoditi prekidi u komunikaciji između sustava i vanjskih entiteta, Tehnički kvarovi poput pada poslužitelja ili problema s mrežom. Neispravni podaci također.</w:t>
      </w:r>
    </w:p>
    <w:p w14:paraId="10EFE9D1" w14:textId="1EA86A8D" w:rsidR="00E410E7" w:rsidRDefault="00E410E7" w:rsidP="004F46DC">
      <w:pPr>
        <w:pStyle w:val="Naslov1"/>
      </w:pPr>
      <w:r>
        <w:t>Detalji slučaja korištenja</w:t>
      </w:r>
      <w:r w:rsidR="004F46DC">
        <w:t xml:space="preserve">. </w:t>
      </w:r>
    </w:p>
    <w:p w14:paraId="5EE9B38B" w14:textId="77777777" w:rsidR="004F46DC" w:rsidRDefault="004F46DC" w:rsidP="004F46DC"/>
    <w:p w14:paraId="4699B350" w14:textId="77777777" w:rsidR="004F46DC" w:rsidRDefault="004F46DC" w:rsidP="004F46DC">
      <w:pPr>
        <w:pStyle w:val="Naslov2"/>
      </w:pPr>
      <w:r>
        <w:t>Ime puta</w:t>
      </w:r>
    </w:p>
    <w:p w14:paraId="1721405A" w14:textId="24F2234D" w:rsidR="00033DF3" w:rsidRPr="006A46C9" w:rsidRDefault="00B131F3" w:rsidP="00E410E7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 xml:space="preserve">Zakazivanje pregleda putem </w:t>
      </w:r>
      <w:proofErr w:type="spellStart"/>
      <w:r w:rsidRPr="006A46C9">
        <w:rPr>
          <w:rFonts w:ascii="Arial" w:hAnsi="Arial" w:cs="Arial"/>
          <w:sz w:val="20"/>
          <w:szCs w:val="20"/>
        </w:rPr>
        <w:t>interneta</w:t>
      </w:r>
      <w:proofErr w:type="spellEnd"/>
    </w:p>
    <w:p w14:paraId="71AE80CD" w14:textId="77777777" w:rsidR="004F46DC" w:rsidRDefault="004F46DC" w:rsidP="00033DF3">
      <w:pPr>
        <w:pStyle w:val="Naslov3"/>
      </w:pPr>
      <w:r>
        <w:t>Okidač događaja</w:t>
      </w:r>
    </w:p>
    <w:p w14:paraId="4E903CF2" w14:textId="26EF8DB6" w:rsidR="004F46DC" w:rsidRPr="00033DF3" w:rsidRDefault="00E70F8D" w:rsidP="00033DF3">
      <w:pPr>
        <w:pStyle w:val="Upute"/>
      </w:pPr>
      <w:r>
        <w:rPr>
          <w:color w:val="auto"/>
        </w:rPr>
        <w:t xml:space="preserve">Korisnik odabire opciju zakazivanje pregleda  i tako pokreće put zakazivanja pregleda putem </w:t>
      </w:r>
      <w:proofErr w:type="spellStart"/>
      <w:r>
        <w:rPr>
          <w:color w:val="auto"/>
        </w:rPr>
        <w:t>interneta.</w:t>
      </w:r>
      <w:proofErr w:type="spellEnd"/>
      <w:r w:rsidR="00033DF3">
        <w:t xml:space="preserve">. </w:t>
      </w:r>
    </w:p>
    <w:p w14:paraId="0E7EEF27" w14:textId="77777777" w:rsidR="00033DF3" w:rsidRDefault="00033DF3" w:rsidP="004F46DC">
      <w:pPr>
        <w:pStyle w:val="Upute"/>
      </w:pPr>
    </w:p>
    <w:p w14:paraId="36A95979" w14:textId="77777777" w:rsidR="004F46DC" w:rsidRDefault="00033DF3" w:rsidP="00033DF3">
      <w:pPr>
        <w:pStyle w:val="Naslov3"/>
      </w:pPr>
      <w:r>
        <w:t>Osnovi slijed koraka</w:t>
      </w:r>
    </w:p>
    <w:p w14:paraId="0F3FB738" w14:textId="6FEB21F4" w:rsidR="00D50AF2" w:rsidRPr="006A46C9" w:rsidRDefault="00E70F8D" w:rsidP="00D50AF2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 xml:space="preserve">Nakon što je odabrana opcija zakazivanja pregleda ide unos podataka o pacijentu te se odabire željena vrsta pregleda. Nakon toga pregled dostupnih termina i korisnik </w:t>
      </w:r>
      <w:proofErr w:type="spellStart"/>
      <w:r w:rsidRPr="006A46C9">
        <w:rPr>
          <w:rFonts w:ascii="Arial" w:hAnsi="Arial" w:cs="Arial"/>
          <w:sz w:val="20"/>
          <w:szCs w:val="20"/>
        </w:rPr>
        <w:t>pdabire</w:t>
      </w:r>
      <w:proofErr w:type="spellEnd"/>
      <w:r w:rsidRPr="006A46C9">
        <w:rPr>
          <w:rFonts w:ascii="Arial" w:hAnsi="Arial" w:cs="Arial"/>
          <w:sz w:val="20"/>
          <w:szCs w:val="20"/>
        </w:rPr>
        <w:t xml:space="preserve"> između ponuđenih slobodnih termina.</w:t>
      </w:r>
    </w:p>
    <w:p w14:paraId="5EF15C4E" w14:textId="1E3BAFBF" w:rsidR="00E70F8D" w:rsidRPr="006A46C9" w:rsidRDefault="00E70F8D" w:rsidP="00D50AF2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Potvrda o zakazivanju pregleda</w:t>
      </w:r>
    </w:p>
    <w:p w14:paraId="72D1F6A5" w14:textId="41D5D80D" w:rsidR="00E70F8D" w:rsidRPr="006A46C9" w:rsidRDefault="00E70F8D" w:rsidP="00D50AF2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Eventualna iznimka tehnički problem</w:t>
      </w:r>
    </w:p>
    <w:p w14:paraId="1E504040" w14:textId="65991804" w:rsidR="00033DF3" w:rsidRPr="006A46C9" w:rsidRDefault="00D50AF2" w:rsidP="0038572E">
      <w:pPr>
        <w:pStyle w:val="Naslov3"/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Poslovna pravila</w:t>
      </w:r>
      <w:r w:rsidR="0038572E" w:rsidRPr="006A46C9">
        <w:rPr>
          <w:rFonts w:ascii="Arial" w:hAnsi="Arial" w:cs="Arial"/>
          <w:sz w:val="20"/>
          <w:szCs w:val="20"/>
        </w:rPr>
        <w:t xml:space="preserve">. </w:t>
      </w:r>
    </w:p>
    <w:p w14:paraId="07BD9226" w14:textId="102EA940" w:rsidR="00033DF3" w:rsidRPr="006A46C9" w:rsidRDefault="00792959" w:rsidP="00033DF3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Primjenjivat će se sljedeća pravila:</w:t>
      </w:r>
    </w:p>
    <w:p w14:paraId="691FC288" w14:textId="69578AD5" w:rsidR="00792959" w:rsidRPr="006A46C9" w:rsidRDefault="00792959" w:rsidP="00033DF3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Raspoloživost termina – sustav će prikazivati samo one termine koji su dostupni</w:t>
      </w:r>
    </w:p>
    <w:p w14:paraId="1EE04E17" w14:textId="6FAF38EC" w:rsidR="00792959" w:rsidRPr="006A46C9" w:rsidRDefault="00792959" w:rsidP="00033DF3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Unos ispravnih podataka – korisnik mora pravilno unijeti podatke kako bi mogao zakazati pregled</w:t>
      </w:r>
    </w:p>
    <w:p w14:paraId="5E75FE72" w14:textId="39D1A502" w:rsidR="00792959" w:rsidRPr="006A46C9" w:rsidRDefault="00792959" w:rsidP="00033DF3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Vremensko ograničenje – korisnici mogu zakazati pregled samo unutar određenog vremenskog razdoblja</w:t>
      </w:r>
    </w:p>
    <w:p w14:paraId="0E9C6671" w14:textId="77777777" w:rsidR="00D50AF2" w:rsidRPr="00D50AF2" w:rsidRDefault="00D50AF2" w:rsidP="00033DF3">
      <w:pPr>
        <w:pStyle w:val="Naslov3"/>
      </w:pPr>
      <w:r>
        <w:t>Ograničenja i rizici</w:t>
      </w:r>
    </w:p>
    <w:p w14:paraId="2112BE17" w14:textId="6234F853" w:rsidR="00DD0287" w:rsidRDefault="0038572E" w:rsidP="0038572E">
      <w:pPr>
        <w:pStyle w:val="Upute"/>
        <w:rPr>
          <w:color w:val="auto"/>
        </w:rPr>
      </w:pPr>
      <w:r>
        <w:t xml:space="preserve">. </w:t>
      </w:r>
      <w:r w:rsidR="005F76F1">
        <w:rPr>
          <w:color w:val="auto"/>
        </w:rPr>
        <w:t xml:space="preserve">Tehnička ograničenja – moguće je da se naiđe na tehničke poteškoće prilikom zakazivanja </w:t>
      </w:r>
    </w:p>
    <w:p w14:paraId="28410A4D" w14:textId="12327DC2" w:rsidR="005F76F1" w:rsidRDefault="005F76F1" w:rsidP="0038572E">
      <w:pPr>
        <w:pStyle w:val="Upute"/>
        <w:rPr>
          <w:color w:val="auto"/>
        </w:rPr>
      </w:pPr>
      <w:r>
        <w:rPr>
          <w:color w:val="auto"/>
        </w:rPr>
        <w:t>Sigurnost podataka – pri zakazivanju pregleda unose se osjetljivi podaci o pacijentu te je ključno osigurati visoku razinu sigurnosti podataka</w:t>
      </w:r>
    </w:p>
    <w:p w14:paraId="14300B69" w14:textId="5136BF92" w:rsidR="005F76F1" w:rsidRPr="00792959" w:rsidRDefault="005F76F1" w:rsidP="0038572E">
      <w:pPr>
        <w:pStyle w:val="Upute"/>
        <w:rPr>
          <w:color w:val="auto"/>
        </w:rPr>
      </w:pPr>
      <w:r>
        <w:rPr>
          <w:color w:val="auto"/>
        </w:rPr>
        <w:t>Nesigurnost termina pregleda – iz raznih razloga može doći do neočekivanih promjena termina, te je zbog toga potrebno osigurati sustav obavijesti korisnika o mogućim promjenama ili otkazivanjima termina</w:t>
      </w:r>
    </w:p>
    <w:p w14:paraId="6713454E" w14:textId="77777777" w:rsidR="009A2184" w:rsidRDefault="009A2184" w:rsidP="00E410E7"/>
    <w:p w14:paraId="6956B014" w14:textId="77777777" w:rsidR="00A06F56" w:rsidRDefault="00A06F56" w:rsidP="00E410E7"/>
    <w:p w14:paraId="3DADDAF0" w14:textId="77777777" w:rsidR="009A2184" w:rsidRPr="00E410E7" w:rsidRDefault="009A2184" w:rsidP="00E410E7"/>
    <w:p w14:paraId="65E2D162" w14:textId="70151E3D" w:rsidR="00D50AF2" w:rsidRDefault="00E410E7" w:rsidP="00D50AF2">
      <w:pPr>
        <w:pStyle w:val="Naslov1"/>
      </w:pPr>
      <w:r>
        <w:t xml:space="preserve"> Tehničke informacije o slučaju korištenja</w:t>
      </w:r>
    </w:p>
    <w:p w14:paraId="49879490" w14:textId="77777777" w:rsidR="00D50AF2" w:rsidRDefault="00D50AF2" w:rsidP="00D50AF2">
      <w:pPr>
        <w:pStyle w:val="Naslov2"/>
      </w:pPr>
      <w:r>
        <w:t>Prioriteti</w:t>
      </w:r>
    </w:p>
    <w:p w14:paraId="518340A4" w14:textId="32BA572C" w:rsidR="00E40F3D" w:rsidRPr="006A46C9" w:rsidRDefault="00036396" w:rsidP="00D50AF2">
      <w:pPr>
        <w:rPr>
          <w:rFonts w:ascii="Arial" w:hAnsi="Arial" w:cs="Arial"/>
          <w:sz w:val="20"/>
          <w:szCs w:val="20"/>
        </w:rPr>
      </w:pPr>
      <w:r w:rsidRPr="006A46C9">
        <w:rPr>
          <w:rFonts w:ascii="Arial" w:hAnsi="Arial" w:cs="Arial"/>
          <w:sz w:val="20"/>
          <w:szCs w:val="20"/>
        </w:rPr>
        <w:t>Sustav bi trebao podržavati mogućnost postavljanja prioriteta za različite vrste pregleda, pa bi na primjer, hitni slučajevi trebali imati prednost nad redovnim pregledima.</w:t>
      </w:r>
    </w:p>
    <w:p w14:paraId="3353C565" w14:textId="77777777" w:rsidR="00D50AF2" w:rsidRDefault="00E40F3D" w:rsidP="00D50AF2">
      <w:pPr>
        <w:pStyle w:val="Naslov2"/>
      </w:pPr>
      <w:r>
        <w:lastRenderedPageBreak/>
        <w:t>Performanse</w:t>
      </w:r>
      <w:bookmarkStart w:id="0" w:name="_GoBack"/>
      <w:bookmarkEnd w:id="0"/>
    </w:p>
    <w:p w14:paraId="31AEFD8A" w14:textId="57233FA0" w:rsidR="00036396" w:rsidRPr="00036396" w:rsidRDefault="00036396" w:rsidP="00036396">
      <w:r w:rsidRPr="006A46C9">
        <w:rPr>
          <w:rFonts w:ascii="Arial" w:hAnsi="Arial" w:cs="Arial"/>
          <w:sz w:val="20"/>
          <w:szCs w:val="20"/>
        </w:rPr>
        <w:t>Sustav bi trebao imati visoke performanse kako bi se osiguralo brzo odzivanje i obrada zakazivanja pregleda, što uključuje optimizaciju baze podataka i procesiranje zahtjeva. N</w:t>
      </w:r>
      <w:r w:rsidR="00502CC3" w:rsidRPr="006A46C9">
        <w:rPr>
          <w:rFonts w:ascii="Arial" w:hAnsi="Arial" w:cs="Arial"/>
          <w:sz w:val="20"/>
          <w:szCs w:val="20"/>
        </w:rPr>
        <w:t>ajvažnije</w:t>
      </w:r>
      <w:r w:rsidRPr="006A46C9">
        <w:rPr>
          <w:rFonts w:ascii="Arial" w:hAnsi="Arial" w:cs="Arial"/>
          <w:sz w:val="20"/>
          <w:szCs w:val="20"/>
        </w:rPr>
        <w:t xml:space="preserve"> je da sustav može podržavati očekivani broj korisnika i istovremene zahtjeve bez gubitka performansi</w:t>
      </w:r>
      <w:r>
        <w:t>.</w:t>
      </w:r>
    </w:p>
    <w:p w14:paraId="48E07793" w14:textId="77777777" w:rsidR="00D50AF2" w:rsidRDefault="00D50AF2" w:rsidP="00D50AF2">
      <w:pPr>
        <w:pStyle w:val="Naslov2"/>
      </w:pPr>
      <w:r>
        <w:t>Učestalost</w:t>
      </w:r>
    </w:p>
    <w:p w14:paraId="66582621" w14:textId="77F3C11D" w:rsidR="00D50AF2" w:rsidRPr="00D1543F" w:rsidRDefault="00D1543F" w:rsidP="008B2B5F">
      <w:pPr>
        <w:pStyle w:val="Upute"/>
        <w:rPr>
          <w:color w:val="auto"/>
        </w:rPr>
      </w:pPr>
      <w:r w:rsidRPr="00D1543F">
        <w:rPr>
          <w:color w:val="auto"/>
        </w:rPr>
        <w:t>Trebalo bi omogućit</w:t>
      </w:r>
      <w:r>
        <w:rPr>
          <w:color w:val="auto"/>
        </w:rPr>
        <w:t>i postavljanje ograničenja učestalosti zakazivanje pregleda za pojedine pacijente i vrste pregleda, da određeni pregledi mogu imati ograničenja u smislu koliko često se mogu zakazivati unutar određenog vremenskog razdoblja</w:t>
      </w:r>
    </w:p>
    <w:p w14:paraId="5EBBB71F" w14:textId="77777777" w:rsidR="00E40F3D" w:rsidRDefault="00E40F3D" w:rsidP="00D50AF2"/>
    <w:p w14:paraId="626D191F" w14:textId="77777777" w:rsidR="00D50AF2" w:rsidRDefault="00D50AF2" w:rsidP="00D50AF2">
      <w:pPr>
        <w:pStyle w:val="Naslov2"/>
      </w:pPr>
      <w:r>
        <w:t>Korisničko sučelje</w:t>
      </w:r>
    </w:p>
    <w:p w14:paraId="0E699394" w14:textId="56A491D2" w:rsidR="00E40F3D" w:rsidRPr="00502CC3" w:rsidRDefault="00502CC3" w:rsidP="0044401E">
      <w:pPr>
        <w:pStyle w:val="Upute"/>
        <w:rPr>
          <w:color w:val="auto"/>
        </w:rPr>
      </w:pPr>
      <w:r w:rsidRPr="00502CC3">
        <w:rPr>
          <w:color w:val="auto"/>
        </w:rPr>
        <w:t>Korisničko sučelje</w:t>
      </w:r>
      <w:r>
        <w:rPr>
          <w:color w:val="auto"/>
        </w:rPr>
        <w:t xml:space="preserve"> bi trebalo biti intuitivno i jednostavno za korištenje. Da se korisnicima olakša pretraživanje raspoloživih termina , zakazivanje ili otkazivanje  termina pregleda.</w:t>
      </w:r>
    </w:p>
    <w:p w14:paraId="034F5C07" w14:textId="77777777" w:rsidR="0044401E" w:rsidRDefault="0044401E" w:rsidP="00D50AF2"/>
    <w:p w14:paraId="168A220E" w14:textId="77777777" w:rsidR="0044401E" w:rsidRDefault="0044401E" w:rsidP="00D50AF2"/>
    <w:sectPr w:rsidR="0044401E" w:rsidSect="00DD47F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4AA36" w14:textId="77777777" w:rsidR="00F1726D" w:rsidRDefault="00F1726D">
      <w:r>
        <w:separator/>
      </w:r>
    </w:p>
    <w:p w14:paraId="3002AE23" w14:textId="77777777" w:rsidR="00F1726D" w:rsidRDefault="00F1726D"/>
  </w:endnote>
  <w:endnote w:type="continuationSeparator" w:id="0">
    <w:p w14:paraId="1E347681" w14:textId="77777777" w:rsidR="00F1726D" w:rsidRDefault="00F1726D">
      <w:r>
        <w:continuationSeparator/>
      </w:r>
    </w:p>
    <w:p w14:paraId="5DB2E6A3" w14:textId="77777777" w:rsidR="00F1726D" w:rsidRDefault="00F17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9002D" w14:textId="77777777" w:rsidR="00D825EE" w:rsidRDefault="00D825EE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0118A707" w14:textId="77777777" w:rsidR="00D825EE" w:rsidRDefault="00D825EE" w:rsidP="00497761">
    <w:pPr>
      <w:pStyle w:val="Podnoje"/>
      <w:ind w:right="360"/>
    </w:pPr>
  </w:p>
  <w:p w14:paraId="29CC6194" w14:textId="77777777" w:rsidR="00D825EE" w:rsidRDefault="00D825E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DD47F0" w14:paraId="48846D9C" w14:textId="77777777">
      <w:tc>
        <w:tcPr>
          <w:tcW w:w="3080" w:type="dxa"/>
        </w:tcPr>
        <w:p w14:paraId="3D6A3214" w14:textId="77777777" w:rsidR="00DD47F0" w:rsidRDefault="00DD47F0" w:rsidP="00584D65">
          <w:pPr>
            <w:pStyle w:val="Podnoje"/>
            <w:ind w:right="360"/>
          </w:pPr>
        </w:p>
      </w:tc>
      <w:tc>
        <w:tcPr>
          <w:tcW w:w="3081" w:type="dxa"/>
        </w:tcPr>
        <w:p w14:paraId="2E0FFD4D" w14:textId="77777777" w:rsidR="00DD47F0" w:rsidRDefault="00DD47F0" w:rsidP="00584D65">
          <w:pPr>
            <w:pStyle w:val="Podnoje"/>
            <w:ind w:right="360"/>
            <w:jc w:val="center"/>
          </w:pPr>
          <w:r>
            <w:sym w:font="Symbol" w:char="F0D3"/>
          </w:r>
          <w:r>
            <w:t>FER-ZP</w:t>
          </w:r>
          <w:r w:rsidR="00667A77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C534B">
            <w:rPr>
              <w:noProof/>
            </w:rPr>
            <w:t>2023</w:t>
          </w:r>
          <w:r>
            <w:fldChar w:fldCharType="end"/>
          </w:r>
        </w:p>
      </w:tc>
      <w:tc>
        <w:tcPr>
          <w:tcW w:w="3081" w:type="dxa"/>
        </w:tcPr>
        <w:p w14:paraId="36752E77" w14:textId="77777777" w:rsidR="00DD47F0" w:rsidRDefault="00DD47F0" w:rsidP="00584D65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 w:rsidR="006A46C9">
            <w:rPr>
              <w:rStyle w:val="Brojstranice"/>
              <w:noProof/>
            </w:rPr>
            <w:t>1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6A46C9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</w:p>
      </w:tc>
    </w:tr>
  </w:tbl>
  <w:p w14:paraId="1B6DE678" w14:textId="77777777" w:rsidR="00DD47F0" w:rsidRDefault="00DD47F0" w:rsidP="00DD47F0">
    <w:pPr>
      <w:pStyle w:val="Podnoje"/>
    </w:pPr>
  </w:p>
  <w:p w14:paraId="622F598A" w14:textId="77777777" w:rsidR="00DD47F0" w:rsidRDefault="00DD47F0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3649D3" w14:paraId="51F32C7A" w14:textId="77777777">
      <w:tc>
        <w:tcPr>
          <w:tcW w:w="3080" w:type="dxa"/>
        </w:tcPr>
        <w:p w14:paraId="7C77189C" w14:textId="77777777" w:rsidR="003649D3" w:rsidRDefault="003649D3" w:rsidP="006D1BA9">
          <w:pPr>
            <w:pStyle w:val="Podnoje"/>
            <w:ind w:right="360"/>
          </w:pPr>
        </w:p>
      </w:tc>
      <w:tc>
        <w:tcPr>
          <w:tcW w:w="3081" w:type="dxa"/>
        </w:tcPr>
        <w:p w14:paraId="7FF8071D" w14:textId="77777777" w:rsidR="003649D3" w:rsidRDefault="003649D3" w:rsidP="006D1BA9">
          <w:pPr>
            <w:pStyle w:val="Podnoje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C534B">
            <w:rPr>
              <w:noProof/>
            </w:rPr>
            <w:t>2023</w:t>
          </w:r>
          <w:r>
            <w:fldChar w:fldCharType="end"/>
          </w:r>
        </w:p>
      </w:tc>
      <w:tc>
        <w:tcPr>
          <w:tcW w:w="3081" w:type="dxa"/>
        </w:tcPr>
        <w:p w14:paraId="6935D9D8" w14:textId="77777777" w:rsidR="003649D3" w:rsidRDefault="003649D3" w:rsidP="006D1BA9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 w:rsidR="00DD47F0">
            <w:rPr>
              <w:rStyle w:val="Brojstranice"/>
              <w:noProof/>
            </w:rPr>
            <w:t>1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>
            <w:rPr>
              <w:rStyle w:val="Brojstranice"/>
              <w:noProof/>
            </w:rPr>
            <w:t>4</w:t>
          </w:r>
          <w:r>
            <w:rPr>
              <w:rStyle w:val="Brojstranice"/>
            </w:rPr>
            <w:fldChar w:fldCharType="end"/>
          </w:r>
        </w:p>
      </w:tc>
    </w:tr>
  </w:tbl>
  <w:p w14:paraId="78FE2B91" w14:textId="77777777" w:rsidR="003649D3" w:rsidRDefault="003649D3" w:rsidP="003649D3">
    <w:pPr>
      <w:pStyle w:val="Podnoje"/>
    </w:pPr>
  </w:p>
  <w:p w14:paraId="49DA656B" w14:textId="77777777" w:rsidR="003649D3" w:rsidRDefault="003649D3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0BF22" w14:textId="77777777" w:rsidR="00F1726D" w:rsidRDefault="00F1726D">
      <w:r>
        <w:separator/>
      </w:r>
    </w:p>
    <w:p w14:paraId="7DA15018" w14:textId="77777777" w:rsidR="00F1726D" w:rsidRDefault="00F1726D"/>
  </w:footnote>
  <w:footnote w:type="continuationSeparator" w:id="0">
    <w:p w14:paraId="4F407CEE" w14:textId="77777777" w:rsidR="00F1726D" w:rsidRDefault="00F1726D">
      <w:r>
        <w:continuationSeparator/>
      </w:r>
    </w:p>
    <w:p w14:paraId="78059F82" w14:textId="77777777" w:rsidR="00F1726D" w:rsidRDefault="00F172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D8B6E" w14:textId="77777777" w:rsidR="00DD47F0" w:rsidRDefault="00DD47F0">
    <w:pPr>
      <w:pStyle w:val="Zaglavlje"/>
    </w:pPr>
    <w:r>
      <w:t>Slučaj korištenja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4F875" w14:textId="77777777" w:rsidR="003649D3" w:rsidRDefault="003649D3">
    <w:pPr>
      <w:pStyle w:val="Zaglavlje"/>
    </w:pPr>
    <w:r>
      <w:t>Slučaj korištenja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7C51AF"/>
    <w:multiLevelType w:val="hybridMultilevel"/>
    <w:tmpl w:val="C0005E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6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54E403E1"/>
    <w:multiLevelType w:val="multilevel"/>
    <w:tmpl w:val="147E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2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1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11"/>
  </w:num>
  <w:num w:numId="11">
    <w:abstractNumId w:val="15"/>
  </w:num>
  <w:num w:numId="12">
    <w:abstractNumId w:val="8"/>
  </w:num>
  <w:num w:numId="13">
    <w:abstractNumId w:val="14"/>
  </w:num>
  <w:num w:numId="14">
    <w:abstractNumId w:val="12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06"/>
    <w:rsid w:val="00002C5B"/>
    <w:rsid w:val="00003F0B"/>
    <w:rsid w:val="0001292D"/>
    <w:rsid w:val="000138A4"/>
    <w:rsid w:val="00014D28"/>
    <w:rsid w:val="00017FC8"/>
    <w:rsid w:val="00026467"/>
    <w:rsid w:val="000315F9"/>
    <w:rsid w:val="00033DF3"/>
    <w:rsid w:val="00034273"/>
    <w:rsid w:val="00035AC0"/>
    <w:rsid w:val="00036396"/>
    <w:rsid w:val="00037F90"/>
    <w:rsid w:val="000404F4"/>
    <w:rsid w:val="00045363"/>
    <w:rsid w:val="00045842"/>
    <w:rsid w:val="00045DB9"/>
    <w:rsid w:val="0005059B"/>
    <w:rsid w:val="000523C9"/>
    <w:rsid w:val="00052FC6"/>
    <w:rsid w:val="00054577"/>
    <w:rsid w:val="00054BB2"/>
    <w:rsid w:val="00056D78"/>
    <w:rsid w:val="00061077"/>
    <w:rsid w:val="00063FB7"/>
    <w:rsid w:val="00065D5E"/>
    <w:rsid w:val="00066B4C"/>
    <w:rsid w:val="00070C09"/>
    <w:rsid w:val="00075F7A"/>
    <w:rsid w:val="00076A64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3741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2C"/>
    <w:rsid w:val="00186E8B"/>
    <w:rsid w:val="001872AB"/>
    <w:rsid w:val="00187458"/>
    <w:rsid w:val="0019498A"/>
    <w:rsid w:val="001A053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5946"/>
    <w:rsid w:val="001F7BC1"/>
    <w:rsid w:val="001F7F70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3740A"/>
    <w:rsid w:val="0024012C"/>
    <w:rsid w:val="0024253F"/>
    <w:rsid w:val="0024580E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0E5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2D10"/>
    <w:rsid w:val="00363089"/>
    <w:rsid w:val="003649D3"/>
    <w:rsid w:val="0037265A"/>
    <w:rsid w:val="00374028"/>
    <w:rsid w:val="00375A8F"/>
    <w:rsid w:val="00381294"/>
    <w:rsid w:val="0038384F"/>
    <w:rsid w:val="00384A7E"/>
    <w:rsid w:val="0038572E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534B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9AC"/>
    <w:rsid w:val="00411A69"/>
    <w:rsid w:val="00414967"/>
    <w:rsid w:val="00421423"/>
    <w:rsid w:val="004253F1"/>
    <w:rsid w:val="00425B96"/>
    <w:rsid w:val="0043623E"/>
    <w:rsid w:val="004365AD"/>
    <w:rsid w:val="0044401E"/>
    <w:rsid w:val="00444383"/>
    <w:rsid w:val="00445488"/>
    <w:rsid w:val="00450219"/>
    <w:rsid w:val="00455987"/>
    <w:rsid w:val="00455EF0"/>
    <w:rsid w:val="00460214"/>
    <w:rsid w:val="00463CC2"/>
    <w:rsid w:val="00464168"/>
    <w:rsid w:val="004644E6"/>
    <w:rsid w:val="004651A3"/>
    <w:rsid w:val="00466ABD"/>
    <w:rsid w:val="00473EF1"/>
    <w:rsid w:val="004918A6"/>
    <w:rsid w:val="0049461F"/>
    <w:rsid w:val="00495A1C"/>
    <w:rsid w:val="00495D0E"/>
    <w:rsid w:val="00497761"/>
    <w:rsid w:val="004A1E38"/>
    <w:rsid w:val="004A2E2F"/>
    <w:rsid w:val="004B1FDD"/>
    <w:rsid w:val="004B26DB"/>
    <w:rsid w:val="004B7F19"/>
    <w:rsid w:val="004C61DE"/>
    <w:rsid w:val="004D394D"/>
    <w:rsid w:val="004E07F7"/>
    <w:rsid w:val="004E5A26"/>
    <w:rsid w:val="004E6837"/>
    <w:rsid w:val="004E7238"/>
    <w:rsid w:val="004E73EB"/>
    <w:rsid w:val="004E79BE"/>
    <w:rsid w:val="004E79C5"/>
    <w:rsid w:val="004F1B49"/>
    <w:rsid w:val="004F1F37"/>
    <w:rsid w:val="004F46DC"/>
    <w:rsid w:val="004F51B3"/>
    <w:rsid w:val="004F5493"/>
    <w:rsid w:val="004F7B61"/>
    <w:rsid w:val="00500ADB"/>
    <w:rsid w:val="00502CC3"/>
    <w:rsid w:val="005048AC"/>
    <w:rsid w:val="00505107"/>
    <w:rsid w:val="00507873"/>
    <w:rsid w:val="0050798B"/>
    <w:rsid w:val="00514D0B"/>
    <w:rsid w:val="005173D1"/>
    <w:rsid w:val="00517FBD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488F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D65"/>
    <w:rsid w:val="00584F65"/>
    <w:rsid w:val="00587335"/>
    <w:rsid w:val="005968BA"/>
    <w:rsid w:val="005A3BE6"/>
    <w:rsid w:val="005A731F"/>
    <w:rsid w:val="005B0024"/>
    <w:rsid w:val="005B044B"/>
    <w:rsid w:val="005B1C3B"/>
    <w:rsid w:val="005B2259"/>
    <w:rsid w:val="005C381B"/>
    <w:rsid w:val="005D48FF"/>
    <w:rsid w:val="005D6AAE"/>
    <w:rsid w:val="005E1211"/>
    <w:rsid w:val="005E5AB7"/>
    <w:rsid w:val="005E6A3E"/>
    <w:rsid w:val="005F3113"/>
    <w:rsid w:val="005F76F1"/>
    <w:rsid w:val="00601DA1"/>
    <w:rsid w:val="00603F53"/>
    <w:rsid w:val="00606CE5"/>
    <w:rsid w:val="006127BA"/>
    <w:rsid w:val="00612A14"/>
    <w:rsid w:val="0061423B"/>
    <w:rsid w:val="006159AD"/>
    <w:rsid w:val="00621F76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67A77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6C9"/>
    <w:rsid w:val="006A4C6D"/>
    <w:rsid w:val="006A69FD"/>
    <w:rsid w:val="006A7306"/>
    <w:rsid w:val="006B5012"/>
    <w:rsid w:val="006B5276"/>
    <w:rsid w:val="006B6ECF"/>
    <w:rsid w:val="006C24B2"/>
    <w:rsid w:val="006C6001"/>
    <w:rsid w:val="006C6928"/>
    <w:rsid w:val="006D1BA9"/>
    <w:rsid w:val="006E02D6"/>
    <w:rsid w:val="006E0E17"/>
    <w:rsid w:val="006E3BDA"/>
    <w:rsid w:val="006E5111"/>
    <w:rsid w:val="006F0196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346E"/>
    <w:rsid w:val="00764CFC"/>
    <w:rsid w:val="00765B36"/>
    <w:rsid w:val="00767D49"/>
    <w:rsid w:val="00775968"/>
    <w:rsid w:val="00776BC5"/>
    <w:rsid w:val="00782A20"/>
    <w:rsid w:val="00786FE9"/>
    <w:rsid w:val="00792959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0D2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75F89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B5F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E94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5119"/>
    <w:rsid w:val="00926BFC"/>
    <w:rsid w:val="00930DDF"/>
    <w:rsid w:val="00930FA0"/>
    <w:rsid w:val="0093258D"/>
    <w:rsid w:val="009414EE"/>
    <w:rsid w:val="009427BE"/>
    <w:rsid w:val="00947BBF"/>
    <w:rsid w:val="00955D55"/>
    <w:rsid w:val="00960010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2184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6F56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0CAF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131F3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26A78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3209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1543F"/>
    <w:rsid w:val="00D22787"/>
    <w:rsid w:val="00D315C0"/>
    <w:rsid w:val="00D316F9"/>
    <w:rsid w:val="00D32750"/>
    <w:rsid w:val="00D35B98"/>
    <w:rsid w:val="00D35E49"/>
    <w:rsid w:val="00D41C85"/>
    <w:rsid w:val="00D4265C"/>
    <w:rsid w:val="00D46444"/>
    <w:rsid w:val="00D50AF2"/>
    <w:rsid w:val="00D52FD1"/>
    <w:rsid w:val="00D61E8F"/>
    <w:rsid w:val="00D644AE"/>
    <w:rsid w:val="00D66DA5"/>
    <w:rsid w:val="00D73B2A"/>
    <w:rsid w:val="00D76A56"/>
    <w:rsid w:val="00D805E7"/>
    <w:rsid w:val="00D825EE"/>
    <w:rsid w:val="00D84228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0287"/>
    <w:rsid w:val="00DD370E"/>
    <w:rsid w:val="00DD47F0"/>
    <w:rsid w:val="00DD4B1C"/>
    <w:rsid w:val="00DE5BCC"/>
    <w:rsid w:val="00DE5F2F"/>
    <w:rsid w:val="00DE6B73"/>
    <w:rsid w:val="00DF2369"/>
    <w:rsid w:val="00DF5F94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0F3D"/>
    <w:rsid w:val="00E410E7"/>
    <w:rsid w:val="00E412A7"/>
    <w:rsid w:val="00E41768"/>
    <w:rsid w:val="00E45DF6"/>
    <w:rsid w:val="00E47D7D"/>
    <w:rsid w:val="00E5095F"/>
    <w:rsid w:val="00E5133A"/>
    <w:rsid w:val="00E51A11"/>
    <w:rsid w:val="00E521B2"/>
    <w:rsid w:val="00E60EE9"/>
    <w:rsid w:val="00E60F97"/>
    <w:rsid w:val="00E6231A"/>
    <w:rsid w:val="00E6338C"/>
    <w:rsid w:val="00E6492E"/>
    <w:rsid w:val="00E66170"/>
    <w:rsid w:val="00E67AE3"/>
    <w:rsid w:val="00E70B90"/>
    <w:rsid w:val="00E70F8D"/>
    <w:rsid w:val="00E84B2B"/>
    <w:rsid w:val="00E84F8E"/>
    <w:rsid w:val="00E8501D"/>
    <w:rsid w:val="00E85437"/>
    <w:rsid w:val="00E86604"/>
    <w:rsid w:val="00E87914"/>
    <w:rsid w:val="00E92E45"/>
    <w:rsid w:val="00E952EA"/>
    <w:rsid w:val="00EA44FD"/>
    <w:rsid w:val="00EA492E"/>
    <w:rsid w:val="00EB2FF1"/>
    <w:rsid w:val="00EB4923"/>
    <w:rsid w:val="00EB57D6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759"/>
    <w:rsid w:val="00F058B8"/>
    <w:rsid w:val="00F07543"/>
    <w:rsid w:val="00F128CA"/>
    <w:rsid w:val="00F13028"/>
    <w:rsid w:val="00F1634B"/>
    <w:rsid w:val="00F1726D"/>
    <w:rsid w:val="00F208F3"/>
    <w:rsid w:val="00F22392"/>
    <w:rsid w:val="00F238DF"/>
    <w:rsid w:val="00F24C43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4982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6F1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269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Pr>
      <w:i/>
    </w:rPr>
  </w:style>
  <w:style w:type="character" w:customStyle="1" w:styleId="Primjer">
    <w:name w:val="Primjer"/>
    <w:basedOn w:val="Zadanifontodlomka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Zadanifontodlomka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semiHidden/>
    <w:rsid w:val="004E7238"/>
  </w:style>
  <w:style w:type="paragraph" w:styleId="Sadraj2">
    <w:name w:val="toc 2"/>
    <w:basedOn w:val="Normal"/>
    <w:next w:val="Normal"/>
    <w:autoRedefine/>
    <w:semiHidden/>
    <w:rsid w:val="004E7238"/>
    <w:pPr>
      <w:ind w:left="240"/>
    </w:pPr>
  </w:style>
  <w:style w:type="paragraph" w:styleId="Sadraj3">
    <w:name w:val="toc 3"/>
    <w:basedOn w:val="Normal"/>
    <w:next w:val="Normal"/>
    <w:autoRedefine/>
    <w:semiHidden/>
    <w:rsid w:val="004E7238"/>
    <w:pPr>
      <w:ind w:left="480"/>
    </w:pPr>
  </w:style>
  <w:style w:type="character" w:styleId="Hiperveza">
    <w:name w:val="Hyperlink"/>
    <w:basedOn w:val="Zadanifontodlomka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uiPriority w:val="99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269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basedOn w:val="Zadanifontodlomka"/>
    <w:rPr>
      <w:i/>
    </w:rPr>
  </w:style>
  <w:style w:type="character" w:customStyle="1" w:styleId="Primjer">
    <w:name w:val="Primjer"/>
    <w:basedOn w:val="Zadanifontodlomka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Zadanifontodlomka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basedOn w:val="Zadanifontodlomka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semiHidden/>
    <w:rsid w:val="004E7238"/>
  </w:style>
  <w:style w:type="paragraph" w:styleId="Sadraj2">
    <w:name w:val="toc 2"/>
    <w:basedOn w:val="Normal"/>
    <w:next w:val="Normal"/>
    <w:autoRedefine/>
    <w:semiHidden/>
    <w:rsid w:val="004E7238"/>
    <w:pPr>
      <w:ind w:left="240"/>
    </w:pPr>
  </w:style>
  <w:style w:type="paragraph" w:styleId="Sadraj3">
    <w:name w:val="toc 3"/>
    <w:basedOn w:val="Normal"/>
    <w:next w:val="Normal"/>
    <w:autoRedefine/>
    <w:semiHidden/>
    <w:rsid w:val="004E7238"/>
    <w:pPr>
      <w:ind w:left="480"/>
    </w:pPr>
  </w:style>
  <w:style w:type="character" w:styleId="Hiperveza">
    <w:name w:val="Hyperlink"/>
    <w:basedOn w:val="Zadanifontodlomka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rsid w:val="00026467"/>
    <w:rPr>
      <w:color w:val="800080"/>
      <w:u w:val="single"/>
    </w:rPr>
  </w:style>
  <w:style w:type="paragraph" w:styleId="StandardWeb">
    <w:name w:val="Normal (Web)"/>
    <w:basedOn w:val="Normal"/>
    <w:uiPriority w:val="99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lucajKoris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SlucajKoristenja</Template>
  <TotalTime>4123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Slučaj korištenja</vt:lpstr>
      <vt:lpstr>Slučaj korištenja</vt:lpstr>
    </vt:vector>
  </TitlesOfParts>
  <Manager>Krešimir Fertalj</Manager>
  <Company>FER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Slučaj korištenja</dc:title>
  <dc:subject>Predložak</dc:subject>
  <dc:creator>Krešimir Fertalj</dc:creator>
  <cp:lastModifiedBy>korisnik</cp:lastModifiedBy>
  <cp:revision>18</cp:revision>
  <cp:lastPrinted>2004-04-22T16:55:00Z</cp:lastPrinted>
  <dcterms:created xsi:type="dcterms:W3CDTF">2023-06-08T16:40:00Z</dcterms:created>
  <dcterms:modified xsi:type="dcterms:W3CDTF">2023-06-11T13:23:00Z</dcterms:modified>
</cp:coreProperties>
</file>